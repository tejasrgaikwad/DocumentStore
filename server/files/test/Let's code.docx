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2F85" w:rsidRDefault="00340408">
      <w:pPr>
        <w:pStyle w:val="Heading1"/>
      </w:pPr>
      <w:r>
        <w:t>Let’s code…</w:t>
      </w:r>
    </w:p>
    <w:p w:rsidR="008B5ED6" w:rsidRDefault="008B5ED6" w:rsidP="00340408">
      <w:pPr>
        <w:pStyle w:val="ListNumber"/>
      </w:pPr>
      <w:r>
        <w:t>Use-case details:</w:t>
      </w:r>
    </w:p>
    <w:p w:rsidR="00340408" w:rsidRDefault="00340408" w:rsidP="008B5ED6">
      <w:pPr>
        <w:pStyle w:val="ListNumber"/>
        <w:numPr>
          <w:ilvl w:val="1"/>
          <w:numId w:val="14"/>
        </w:numPr>
      </w:pPr>
      <w:r>
        <w:t>User is on the Documents Tab, where they can see list of documents which are already uploaded (come up with your own columns – user should be able to understand who, what, why and when for each document)</w:t>
      </w:r>
    </w:p>
    <w:p w:rsidR="00340408" w:rsidRDefault="00340408" w:rsidP="008B5ED6">
      <w:pPr>
        <w:pStyle w:val="ListNumber"/>
        <w:numPr>
          <w:ilvl w:val="1"/>
          <w:numId w:val="14"/>
        </w:numPr>
      </w:pPr>
      <w:r>
        <w:t>User should be able to preview any document in the UI</w:t>
      </w:r>
    </w:p>
    <w:p w:rsidR="00340408" w:rsidRDefault="00340408" w:rsidP="008B5ED6">
      <w:pPr>
        <w:pStyle w:val="ListNumber"/>
        <w:numPr>
          <w:ilvl w:val="1"/>
          <w:numId w:val="14"/>
        </w:numPr>
      </w:pPr>
      <w:r>
        <w:t>User should be able to download any document</w:t>
      </w:r>
    </w:p>
    <w:p w:rsidR="00F42F85" w:rsidRDefault="00340408" w:rsidP="008B5ED6">
      <w:pPr>
        <w:pStyle w:val="ListNumber"/>
        <w:numPr>
          <w:ilvl w:val="1"/>
          <w:numId w:val="14"/>
        </w:numPr>
      </w:pPr>
      <w:r>
        <w:t>User should be able to upload multiple documents</w:t>
      </w:r>
    </w:p>
    <w:p w:rsidR="00340408" w:rsidRDefault="00340408" w:rsidP="008B5ED6">
      <w:pPr>
        <w:pStyle w:val="ListNumber"/>
        <w:numPr>
          <w:ilvl w:val="2"/>
          <w:numId w:val="14"/>
        </w:numPr>
      </w:pPr>
      <w:r>
        <w:t>Documents could be of maximum size 200MB</w:t>
      </w:r>
    </w:p>
    <w:p w:rsidR="00340408" w:rsidRDefault="00340408" w:rsidP="008B5ED6">
      <w:pPr>
        <w:pStyle w:val="ListNumber"/>
        <w:numPr>
          <w:ilvl w:val="2"/>
          <w:numId w:val="14"/>
        </w:numPr>
      </w:pPr>
      <w:r>
        <w:t xml:space="preserve">Documents could be of type – docx, xlsx, </w:t>
      </w:r>
      <w:proofErr w:type="spellStart"/>
      <w:r>
        <w:t>xlsm</w:t>
      </w:r>
      <w:proofErr w:type="spellEnd"/>
      <w:r>
        <w:t>, pdf</w:t>
      </w:r>
    </w:p>
    <w:p w:rsidR="00340408" w:rsidRDefault="00340408" w:rsidP="008B5ED6">
      <w:pPr>
        <w:pStyle w:val="ListNumber"/>
        <w:numPr>
          <w:ilvl w:val="2"/>
          <w:numId w:val="14"/>
        </w:numPr>
      </w:pPr>
      <w:r>
        <w:t>Total documents size cannot exceed 5GB</w:t>
      </w:r>
    </w:p>
    <w:p w:rsidR="00340408" w:rsidRDefault="00340408" w:rsidP="008B5ED6">
      <w:pPr>
        <w:pStyle w:val="ListNumber"/>
        <w:numPr>
          <w:ilvl w:val="1"/>
          <w:numId w:val="14"/>
        </w:numPr>
      </w:pPr>
      <w:r>
        <w:t xml:space="preserve">Once documents are uploaded, user should be able to navigate to a different Tab in the application, and be notified of the upload status (as an alert, notification, </w:t>
      </w:r>
      <w:proofErr w:type="spellStart"/>
      <w:r>
        <w:t>etc</w:t>
      </w:r>
      <w:proofErr w:type="spellEnd"/>
      <w:r>
        <w:t>…)</w:t>
      </w:r>
    </w:p>
    <w:p w:rsidR="00340408" w:rsidRDefault="00340408" w:rsidP="008B5ED6">
      <w:pPr>
        <w:pStyle w:val="ListNumber"/>
        <w:numPr>
          <w:ilvl w:val="1"/>
          <w:numId w:val="14"/>
        </w:numPr>
      </w:pPr>
      <w:r>
        <w:t>User should be able to see the upload</w:t>
      </w:r>
      <w:r w:rsidR="008B5ED6">
        <w:t>s in</w:t>
      </w:r>
      <w:r>
        <w:t xml:space="preserve"> progress</w:t>
      </w:r>
      <w:r w:rsidR="008B5ED6">
        <w:t xml:space="preserve"> (by any user using the application)</w:t>
      </w:r>
      <w:r>
        <w:t xml:space="preserve"> in the Documents Tab (in the list of documents)</w:t>
      </w:r>
    </w:p>
    <w:p w:rsidR="008B5ED6" w:rsidRDefault="008B5ED6" w:rsidP="008B5ED6">
      <w:pPr>
        <w:pStyle w:val="ListNumber"/>
      </w:pPr>
      <w:r>
        <w:t>We don’t provide detailed instructions on what libraries to use, how to organize the codebase or the types of tests to write, however it would be nice if you implement the Task with Redux, Ag-Grid, Jest and Webpack.</w:t>
      </w:r>
    </w:p>
    <w:p w:rsidR="008B5ED6" w:rsidRDefault="008B5ED6" w:rsidP="008B5ED6">
      <w:pPr>
        <w:pStyle w:val="ListNumber"/>
      </w:pPr>
      <w:r>
        <w:t xml:space="preserve">We’re looking for an End to End solution – UX design, project structure, </w:t>
      </w:r>
      <w:r w:rsidR="001552E2">
        <w:t xml:space="preserve">choice of libraries/packages, development, linting, testing and build methodologies, data structure for mock data </w:t>
      </w:r>
      <w:r w:rsidR="001552E2">
        <w:lastRenderedPageBreak/>
        <w:t>(either served by simple imports or over http calls to node API server.</w:t>
      </w:r>
    </w:p>
    <w:p w:rsidR="001552E2" w:rsidRDefault="001552E2" w:rsidP="008B5ED6">
      <w:pPr>
        <w:pStyle w:val="ListNumber"/>
      </w:pPr>
      <w:r>
        <w:t>Please check-in your code to a GitHub repository, add a detailed readme file and provide details and access.</w:t>
      </w:r>
    </w:p>
    <w:p w:rsidR="00F42F85" w:rsidRDefault="001552E2">
      <w:pPr>
        <w:pStyle w:val="Heading2"/>
      </w:pPr>
      <w:r>
        <w:t xml:space="preserve">For any questions reach out to </w:t>
      </w:r>
      <w:hyperlink r:id="rId7" w:history="1">
        <w:r w:rsidRPr="00BF0ADB">
          <w:rPr>
            <w:rStyle w:val="Hyperlink"/>
          </w:rPr>
          <w:t>jeshal-jitendra.shteth@db.com</w:t>
        </w:r>
      </w:hyperlink>
      <w:r>
        <w:t xml:space="preserve"> or </w:t>
      </w:r>
      <w:hyperlink r:id="rId8" w:history="1">
        <w:r w:rsidRPr="00BF0ADB">
          <w:rPr>
            <w:rStyle w:val="Hyperlink"/>
          </w:rPr>
          <w:t>vikas-kumar.gupta@db.com</w:t>
        </w:r>
      </w:hyperlink>
      <w:r w:rsidR="00B6041F">
        <w:t>.</w:t>
      </w:r>
    </w:p>
    <w:sectPr w:rsidR="00F42F85">
      <w:headerReference w:type="even" r:id="rId9"/>
      <w:headerReference w:type="default" r:id="rId10"/>
      <w:footerReference w:type="even" r:id="rId11"/>
      <w:footerReference w:type="default" r:id="rId12"/>
      <w:headerReference w:type="first" r:id="rId13"/>
      <w:footerReference w:type="first" r:id="rId14"/>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6041F" w:rsidRDefault="00B6041F">
      <w:pPr>
        <w:spacing w:after="0" w:line="240" w:lineRule="auto"/>
      </w:pPr>
      <w:r>
        <w:separator/>
      </w:r>
    </w:p>
    <w:p w:rsidR="00B6041F" w:rsidRDefault="00B6041F"/>
    <w:p w:rsidR="00B6041F" w:rsidRDefault="00B6041F"/>
  </w:endnote>
  <w:endnote w:type="continuationSeparator" w:id="0">
    <w:p w:rsidR="00B6041F" w:rsidRDefault="00B6041F">
      <w:pPr>
        <w:spacing w:after="0" w:line="240" w:lineRule="auto"/>
      </w:pPr>
      <w:r>
        <w:continuationSeparator/>
      </w:r>
    </w:p>
    <w:p w:rsidR="00B6041F" w:rsidRDefault="00B6041F"/>
    <w:p w:rsidR="00B6041F" w:rsidRDefault="00B604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F85" w:rsidRDefault="00F42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7815352"/>
      <w:docPartObj>
        <w:docPartGallery w:val="Page Numbers (Bottom of Page)"/>
        <w:docPartUnique/>
      </w:docPartObj>
    </w:sdtPr>
    <w:sdtEndPr>
      <w:rPr>
        <w:noProof/>
      </w:rPr>
    </w:sdtEndPr>
    <w:sdtContent>
      <w:p w:rsidR="00F42F85" w:rsidRDefault="00B6041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F85" w:rsidRDefault="00F42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6041F" w:rsidRDefault="00B6041F">
      <w:pPr>
        <w:spacing w:after="0" w:line="240" w:lineRule="auto"/>
      </w:pPr>
      <w:r>
        <w:separator/>
      </w:r>
    </w:p>
    <w:p w:rsidR="00B6041F" w:rsidRDefault="00B6041F"/>
    <w:p w:rsidR="00B6041F" w:rsidRDefault="00B6041F"/>
  </w:footnote>
  <w:footnote w:type="continuationSeparator" w:id="0">
    <w:p w:rsidR="00B6041F" w:rsidRDefault="00B6041F">
      <w:pPr>
        <w:spacing w:after="0" w:line="240" w:lineRule="auto"/>
      </w:pPr>
      <w:r>
        <w:continuationSeparator/>
      </w:r>
    </w:p>
    <w:p w:rsidR="00B6041F" w:rsidRDefault="00B6041F"/>
    <w:p w:rsidR="00B6041F" w:rsidRDefault="00B604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F85" w:rsidRDefault="00F42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F85" w:rsidRDefault="00F42F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2F85" w:rsidRDefault="00F42F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9"/>
    <w:lvlOverride w:ilvl="0">
      <w:startOverride w:val="1"/>
    </w:lvlOverride>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08"/>
    <w:rsid w:val="001552E2"/>
    <w:rsid w:val="00340408"/>
    <w:rsid w:val="008B5ED6"/>
    <w:rsid w:val="00B6041F"/>
    <w:rsid w:val="00F4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0907E"/>
  <w15:chartTrackingRefBased/>
  <w15:docId w15:val="{EAD25E2D-0428-8F43-84BB-E8547964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character" w:styleId="UnresolvedMention">
    <w:name w:val="Unresolved Mention"/>
    <w:basedOn w:val="DefaultParagraphFont"/>
    <w:uiPriority w:val="99"/>
    <w:semiHidden/>
    <w:unhideWhenUsed/>
    <w:rsid w:val="00155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kas-kumar.gupta@db.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jeshal-jitendra.shteth@db.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etjes/Library/Containers/com.microsoft.Word/Data/Library/Application%20Support/Microsoft/Office/16.0/DTS/en-US%7b4BC4FB56-E85B-8948-A08D-F249C4BFB1A9%7d/%7b09021A07-8CEB-3E44-AA5A-3D6D1CB6B832%7dtf10002083.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25</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Jeshal-Jitendra Sheth</cp:lastModifiedBy>
  <cp:revision>1</cp:revision>
  <dcterms:created xsi:type="dcterms:W3CDTF">2020-08-03T06:48:00Z</dcterms:created>
  <dcterms:modified xsi:type="dcterms:W3CDTF">2020-08-03T07:13:00Z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